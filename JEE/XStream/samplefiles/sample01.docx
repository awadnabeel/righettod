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836" w:rsidRPr="00A62099" w:rsidRDefault="00321836" w:rsidP="00D24400">
      <w:pPr>
        <w:tabs>
          <w:tab w:val="center" w:pos="4253"/>
        </w:tabs>
        <w:rPr>
          <w:rFonts w:ascii="Arial" w:hAnsi="Arial" w:cs="Arial"/>
          <w:b/>
          <w:sz w:val="32"/>
          <w:szCs w:val="32"/>
        </w:rPr>
      </w:pPr>
      <w:r>
        <w:rPr>
          <w:rStyle w:val="CommentReference"/>
          <w:vanish/>
        </w:rPr>
        <w:commentReference w:id="0"/>
      </w:r>
      <w:r w:rsidRPr="00A62099">
        <w:rPr>
          <w:rFonts w:ascii="Arial" w:hAnsi="Arial" w:cs="Arial"/>
          <w:b/>
          <w:sz w:val="32"/>
          <w:szCs w:val="32"/>
        </w:rPr>
        <w:t>FR</w:t>
      </w:r>
      <w:r w:rsidRPr="00A62099">
        <w:rPr>
          <w:rFonts w:ascii="Arial" w:hAnsi="Arial" w:cs="Arial"/>
          <w:b/>
          <w:sz w:val="32"/>
          <w:szCs w:val="32"/>
        </w:rPr>
        <w:tab/>
        <w:t>Test de la demande</w:t>
      </w:r>
    </w:p>
    <w:p w:rsidR="00321836" w:rsidRDefault="00321836" w:rsidP="00844D53">
      <w:pPr>
        <w:tabs>
          <w:tab w:val="center" w:pos="4253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  <w:t>L_PRODOC 339 – inscr. unique</w:t>
      </w:r>
    </w:p>
    <w:p w:rsidR="00321836" w:rsidRPr="008E39E6" w:rsidRDefault="00321836" w:rsidP="00640CE9">
      <w:pPr>
        <w:rPr>
          <w:rFonts w:ascii="Arial" w:hAnsi="Arial" w:cs="Arial"/>
        </w:rPr>
      </w:pPr>
    </w:p>
    <w:p w:rsidR="00321836" w:rsidRPr="008E39E6" w:rsidRDefault="00321836" w:rsidP="00640CE9">
      <w:pPr>
        <w:rPr>
          <w:rFonts w:ascii="Arial" w:hAnsi="Arial" w:cs="Arial"/>
        </w:rPr>
      </w:pPr>
    </w:p>
    <w:p w:rsidR="00321836" w:rsidRPr="006D0B96" w:rsidRDefault="00321836" w:rsidP="00640CE9">
      <w:pPr>
        <w:rPr>
          <w:rFonts w:ascii="Arial" w:hAnsi="Arial" w:cs="Arial"/>
        </w:rPr>
      </w:pPr>
      <w:r w:rsidRPr="006D0B96">
        <w:rPr>
          <w:rFonts w:ascii="Arial" w:hAnsi="Arial" w:cs="Arial"/>
        </w:rPr>
        <w:t xml:space="preserve">ADRESSE_DEST: </w:t>
      </w:r>
      <w:r>
        <w:rPr>
          <w:rFonts w:ascii="Arial" w:hAnsi="Arial" w:cs="Arial"/>
          <w:color w:val="000000"/>
        </w:rPr>
        <w:t>C-227/05(Halbritter), C-329/06(Wiedemann e.a. ), C-334/06(Zerche e.a. ), C-340/05(Kremer), C-476/01(Kapper)</w:t>
      </w:r>
    </w:p>
    <w:p w:rsidR="00321836" w:rsidRDefault="00321836" w:rsidP="00640CE9">
      <w:pPr>
        <w:rPr>
          <w:rFonts w:ascii="Arial" w:hAnsi="Arial" w:cs="Arial"/>
        </w:rPr>
      </w:pPr>
      <w:r>
        <w:rPr>
          <w:rFonts w:ascii="Arial" w:hAnsi="Arial" w:cs="Arial"/>
        </w:rPr>
        <w:t xml:space="preserve">NUM_GROUPE: </w:t>
      </w:r>
      <w:r>
        <w:rPr>
          <w:rFonts w:ascii="Arial" w:hAnsi="Arial" w:cs="Arial"/>
          <w:color w:val="000000"/>
        </w:rPr>
        <w:t>1</w:t>
      </w:r>
    </w:p>
    <w:p w:rsidR="00321836" w:rsidRDefault="00321836" w:rsidP="00640CE9">
      <w:pPr>
        <w:rPr>
          <w:rFonts w:ascii="Arial" w:hAnsi="Arial" w:cs="Arial"/>
        </w:rPr>
      </w:pPr>
    </w:p>
    <w:p w:rsidR="00321836" w:rsidRDefault="00321836" w:rsidP="00640CE9">
      <w:pPr>
        <w:rPr>
          <w:rFonts w:ascii="Arial" w:hAnsi="Arial" w:cs="Arial"/>
        </w:rPr>
      </w:pPr>
    </w:p>
    <w:p w:rsidR="00321836" w:rsidRPr="00181A73" w:rsidRDefault="00321836" w:rsidP="00640CE9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INDICE: </w:t>
      </w:r>
      <w:r>
        <w:rPr>
          <w:rFonts w:ascii="Arial" w:hAnsi="Arial" w:cs="Arial"/>
          <w:highlight w:val="yellow"/>
        </w:rPr>
        <w:t>DONNEE MANQUANTE</w:t>
      </w:r>
    </w:p>
    <w:p w:rsidR="00321836" w:rsidRDefault="00321836" w:rsidP="00640CE9">
      <w:pPr>
        <w:rPr>
          <w:rFonts w:ascii="Arial" w:hAnsi="Arial" w:cs="Arial"/>
        </w:rPr>
      </w:pPr>
    </w:p>
    <w:p w:rsidR="00321836" w:rsidRPr="000906DE" w:rsidRDefault="00321836" w:rsidP="00640CE9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NO_REG_DOC_PROD: </w:t>
      </w:r>
      <w:r>
        <w:rPr>
          <w:rFonts w:ascii="Arial" w:hAnsi="Arial" w:cs="Arial"/>
          <w:color w:val="000000"/>
        </w:rPr>
        <w:t>Affaire</w:t>
      </w:r>
    </w:p>
    <w:p w:rsidR="00321836" w:rsidRDefault="00321836" w:rsidP="00640CE9">
      <w:pPr>
        <w:tabs>
          <w:tab w:val="center" w:pos="4253"/>
        </w:tabs>
      </w:pPr>
    </w:p>
    <w:p w:rsidR="00321836" w:rsidRDefault="00321836" w:rsidP="00640CE9">
      <w:pPr>
        <w:tabs>
          <w:tab w:val="center" w:pos="4253"/>
        </w:tabs>
      </w:pPr>
    </w:p>
    <w:p w:rsidR="00321836" w:rsidRDefault="00321836" w:rsidP="00640CE9">
      <w:pPr>
        <w:tabs>
          <w:tab w:val="center" w:pos="4253"/>
        </w:tabs>
      </w:pPr>
    </w:p>
    <w:p w:rsidR="00321836" w:rsidRDefault="00321836" w:rsidP="00640CE9">
      <w:pPr>
        <w:tabs>
          <w:tab w:val="center" w:pos="4253"/>
        </w:tabs>
        <w:rPr>
          <w:rFonts w:ascii="Arial" w:hAnsi="Arial" w:cs="Arial"/>
          <w:color w:val="000000"/>
        </w:rPr>
      </w:pPr>
      <w:r>
        <w:t>Signataire:</w:t>
      </w:r>
      <w:r w:rsidRPr="00404A43">
        <w:rPr>
          <w:rFonts w:ascii="Arial" w:hAnsi="Arial" w:cs="Arial"/>
        </w:rPr>
        <w:t xml:space="preserve"> </w:t>
      </w:r>
      <w:r>
        <w:rPr>
          <w:rFonts w:ascii="Arial" w:hAnsi="Arial" w:cs="Arial"/>
          <w:color w:val="000000"/>
        </w:rPr>
        <w:t>Manuela Ferreira</w:t>
      </w:r>
    </w:p>
    <w:p w:rsidR="00321836" w:rsidRDefault="00321836" w:rsidP="00640CE9">
      <w:pPr>
        <w:tabs>
          <w:tab w:val="center" w:pos="4253"/>
        </w:tabs>
        <w:rPr>
          <w:rFonts w:ascii="Arial" w:hAnsi="Arial" w:cs="Arial"/>
        </w:rPr>
      </w:pPr>
      <w:r>
        <w:rPr>
          <w:rFonts w:ascii="Arial" w:hAnsi="Arial" w:cs="Arial"/>
          <w:color w:val="000000"/>
        </w:rPr>
        <w:t>Administrateur principal</w:t>
      </w:r>
    </w:p>
    <w:p w:rsidR="00321836" w:rsidRDefault="00321836" w:rsidP="00640CE9">
      <w:pPr>
        <w:tabs>
          <w:tab w:val="center" w:pos="4253"/>
        </w:tabs>
      </w:pPr>
      <w:r>
        <w:rPr>
          <w:rFonts w:ascii="Arial" w:hAnsi="Arial" w:cs="Arial"/>
        </w:rPr>
        <w:t xml:space="preserve">Num_ficher_litige: </w:t>
      </w:r>
      <w:r>
        <w:rPr>
          <w:rFonts w:ascii="Arial" w:hAnsi="Arial" w:cs="Arial"/>
          <w:color w:val="000000"/>
        </w:rPr>
        <w:t>333</w:t>
      </w:r>
    </w:p>
    <w:p w:rsidR="00321836" w:rsidRDefault="00321836" w:rsidP="00640CE9">
      <w:pPr>
        <w:tabs>
          <w:tab w:val="center" w:pos="4253"/>
        </w:tabs>
      </w:pPr>
    </w:p>
    <w:p w:rsidR="00321836" w:rsidRDefault="00321836" w:rsidP="002A15B8">
      <w:pPr>
        <w:tabs>
          <w:tab w:val="center" w:pos="4253"/>
        </w:tabs>
      </w:pPr>
    </w:p>
    <w:p w:rsidR="00321836" w:rsidRDefault="00321836" w:rsidP="002A15B8">
      <w:pPr>
        <w:tabs>
          <w:tab w:val="center" w:pos="4253"/>
        </w:tabs>
      </w:pPr>
      <w:r>
        <w:t>Plusieurs textes</w:t>
      </w:r>
    </w:p>
    <w:p w:rsidR="00321836" w:rsidRDefault="00321836" w:rsidP="002A15B8">
      <w:pPr>
        <w:tabs>
          <w:tab w:val="center" w:pos="4253"/>
        </w:tabs>
      </w:pPr>
    </w:p>
    <w:p w:rsidR="00321836" w:rsidRDefault="00321836" w:rsidP="002A15B8">
      <w:pPr>
        <w:tabs>
          <w:tab w:val="center" w:pos="4253"/>
        </w:tabs>
      </w:pPr>
      <w:r>
        <w:t>Test test</w:t>
      </w:r>
    </w:p>
    <w:p w:rsidR="00321836" w:rsidRDefault="00321836" w:rsidP="002A15B8">
      <w:pPr>
        <w:tabs>
          <w:tab w:val="center" w:pos="4253"/>
        </w:tabs>
      </w:pPr>
    </w:p>
    <w:p w:rsidR="00321836" w:rsidRDefault="00321836" w:rsidP="002A15B8">
      <w:pPr>
        <w:tabs>
          <w:tab w:val="center" w:pos="4253"/>
        </w:tabs>
      </w:pPr>
      <w:r>
        <w:t>Plusieurs textes</w:t>
      </w:r>
    </w:p>
    <w:p w:rsidR="00321836" w:rsidRDefault="00321836" w:rsidP="002A15B8">
      <w:pPr>
        <w:tabs>
          <w:tab w:val="center" w:pos="4253"/>
        </w:tabs>
      </w:pPr>
    </w:p>
    <w:p w:rsidR="00321836" w:rsidRDefault="00321836" w:rsidP="002A15B8">
      <w:pPr>
        <w:tabs>
          <w:tab w:val="center" w:pos="4253"/>
        </w:tabs>
      </w:pPr>
      <w:r>
        <w:t>Fin des tests</w:t>
      </w:r>
    </w:p>
    <w:p w:rsidR="00321836" w:rsidRDefault="00321836" w:rsidP="002A15B8">
      <w:pPr>
        <w:tabs>
          <w:tab w:val="center" w:pos="4253"/>
        </w:tabs>
      </w:pPr>
    </w:p>
    <w:p w:rsidR="00321836" w:rsidRDefault="00321836" w:rsidP="002A15B8">
      <w:pPr>
        <w:tabs>
          <w:tab w:val="center" w:pos="4253"/>
        </w:tabs>
      </w:pPr>
      <w:r>
        <w:t>Les représentants</w:t>
      </w:r>
    </w:p>
    <w:p w:rsidR="00321836" w:rsidRDefault="00321836" w:rsidP="00232267">
      <w:pPr>
        <w:tabs>
          <w:tab w:val="center" w:pos="4253"/>
        </w:tabs>
      </w:pPr>
    </w:p>
    <w:p w:rsidR="00321836" w:rsidRDefault="00321836" w:rsidP="00232267">
      <w:pPr>
        <w:tabs>
          <w:tab w:val="center" w:pos="4253"/>
        </w:tabs>
      </w:pPr>
      <w:r>
        <w:t>Remplacement</w:t>
      </w:r>
    </w:p>
    <w:p w:rsidR="00321836" w:rsidRDefault="00321836" w:rsidP="00232267">
      <w:pPr>
        <w:tabs>
          <w:tab w:val="center" w:pos="4253"/>
        </w:tabs>
      </w:pPr>
      <w:r>
        <w:t>avec saut</w:t>
      </w:r>
    </w:p>
    <w:p w:rsidR="00321836" w:rsidRDefault="00321836" w:rsidP="002A15B8">
      <w:pPr>
        <w:tabs>
          <w:tab w:val="center" w:pos="4253"/>
        </w:tabs>
        <w:sectPr w:rsidR="00321836" w:rsidSect="00ED67E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 w:code="9"/>
          <w:pgMar w:top="1440" w:right="1797" w:bottom="1440" w:left="1797" w:header="709" w:footer="709" w:gutter="0"/>
          <w:pgNumType w:start="1"/>
          <w:cols w:space="708"/>
          <w:docGrid w:linePitch="360"/>
        </w:sectPr>
      </w:pPr>
      <w:r>
        <w:rPr>
          <w:rStyle w:val="CommentReference"/>
          <w:vanish/>
        </w:rPr>
        <w:commentReference w:id="1"/>
      </w:r>
    </w:p>
    <w:p w:rsidR="00321836" w:rsidRPr="00A62099" w:rsidRDefault="00321836" w:rsidP="00D24400">
      <w:pPr>
        <w:tabs>
          <w:tab w:val="center" w:pos="4253"/>
        </w:tabs>
        <w:rPr>
          <w:rFonts w:ascii="Arial" w:hAnsi="Arial" w:cs="Arial"/>
          <w:b/>
          <w:sz w:val="32"/>
          <w:szCs w:val="32"/>
        </w:rPr>
      </w:pPr>
      <w:r>
        <w:rPr>
          <w:rStyle w:val="CommentReference"/>
          <w:vanish/>
        </w:rPr>
        <w:commentReference w:id="2"/>
      </w:r>
      <w:r w:rsidRPr="00A62099">
        <w:rPr>
          <w:rFonts w:ascii="Arial" w:hAnsi="Arial" w:cs="Arial"/>
          <w:b/>
          <w:sz w:val="32"/>
          <w:szCs w:val="32"/>
        </w:rPr>
        <w:t>FR</w:t>
      </w:r>
      <w:r w:rsidRPr="00A62099">
        <w:rPr>
          <w:rFonts w:ascii="Arial" w:hAnsi="Arial" w:cs="Arial"/>
          <w:b/>
          <w:sz w:val="32"/>
          <w:szCs w:val="32"/>
        </w:rPr>
        <w:tab/>
        <w:t>Test de la demande</w:t>
      </w:r>
    </w:p>
    <w:p w:rsidR="00321836" w:rsidRDefault="00321836" w:rsidP="00844D53">
      <w:pPr>
        <w:tabs>
          <w:tab w:val="center" w:pos="4253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  <w:t>L_PRODOC 339 – inscr. unique</w:t>
      </w:r>
    </w:p>
    <w:p w:rsidR="00321836" w:rsidRPr="008E39E6" w:rsidRDefault="00321836" w:rsidP="00640CE9">
      <w:pPr>
        <w:rPr>
          <w:rFonts w:ascii="Arial" w:hAnsi="Arial" w:cs="Arial"/>
        </w:rPr>
      </w:pPr>
    </w:p>
    <w:p w:rsidR="00321836" w:rsidRPr="008E39E6" w:rsidRDefault="00321836" w:rsidP="00640CE9">
      <w:pPr>
        <w:rPr>
          <w:rFonts w:ascii="Arial" w:hAnsi="Arial" w:cs="Arial"/>
        </w:rPr>
      </w:pPr>
    </w:p>
    <w:p w:rsidR="00321836" w:rsidRPr="006D0B96" w:rsidRDefault="00321836" w:rsidP="00640CE9">
      <w:pPr>
        <w:rPr>
          <w:rFonts w:ascii="Arial" w:hAnsi="Arial" w:cs="Arial"/>
        </w:rPr>
      </w:pPr>
      <w:r w:rsidRPr="006D0B96">
        <w:rPr>
          <w:rFonts w:ascii="Arial" w:hAnsi="Arial" w:cs="Arial"/>
        </w:rPr>
        <w:t xml:space="preserve">ADRESSE_DEST: </w:t>
      </w:r>
      <w:r>
        <w:rPr>
          <w:rFonts w:ascii="Arial" w:hAnsi="Arial" w:cs="Arial"/>
          <w:color w:val="000000"/>
        </w:rPr>
        <w:t>C-227/05(Halbritter), C-329/06(Wiedemann e.a. ), C-334/06(Zerche e.a. ), C-340/05(Kremer), C-476/01(Kapper)</w:t>
      </w:r>
    </w:p>
    <w:p w:rsidR="00321836" w:rsidRDefault="00321836" w:rsidP="00640CE9">
      <w:pPr>
        <w:rPr>
          <w:rFonts w:ascii="Arial" w:hAnsi="Arial" w:cs="Arial"/>
        </w:rPr>
      </w:pPr>
      <w:r>
        <w:rPr>
          <w:rFonts w:ascii="Arial" w:hAnsi="Arial" w:cs="Arial"/>
        </w:rPr>
        <w:t xml:space="preserve">NUM_GROUPE: </w:t>
      </w:r>
      <w:r>
        <w:rPr>
          <w:rFonts w:ascii="Arial" w:hAnsi="Arial" w:cs="Arial"/>
          <w:color w:val="000000"/>
        </w:rPr>
        <w:t>2</w:t>
      </w:r>
    </w:p>
    <w:p w:rsidR="00321836" w:rsidRDefault="00321836" w:rsidP="00640CE9">
      <w:pPr>
        <w:rPr>
          <w:rFonts w:ascii="Arial" w:hAnsi="Arial" w:cs="Arial"/>
        </w:rPr>
      </w:pPr>
    </w:p>
    <w:p w:rsidR="00321836" w:rsidRDefault="00321836" w:rsidP="00640CE9">
      <w:pPr>
        <w:rPr>
          <w:rFonts w:ascii="Arial" w:hAnsi="Arial" w:cs="Arial"/>
        </w:rPr>
      </w:pPr>
    </w:p>
    <w:p w:rsidR="00321836" w:rsidRPr="00A5596D" w:rsidRDefault="00321836" w:rsidP="00640CE9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INDICE: </w:t>
      </w:r>
      <w:r>
        <w:rPr>
          <w:rFonts w:ascii="Arial" w:hAnsi="Arial" w:cs="Arial"/>
          <w:highlight w:val="yellow"/>
        </w:rPr>
        <w:t>DONNEE MANQUANTE</w:t>
      </w:r>
    </w:p>
    <w:p w:rsidR="00321836" w:rsidRDefault="00321836" w:rsidP="00640CE9">
      <w:pPr>
        <w:rPr>
          <w:rFonts w:ascii="Arial" w:hAnsi="Arial" w:cs="Arial"/>
        </w:rPr>
      </w:pPr>
    </w:p>
    <w:p w:rsidR="00321836" w:rsidRPr="000906DE" w:rsidRDefault="00321836" w:rsidP="00640CE9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NO_REG_DOC_PROD: </w:t>
      </w:r>
      <w:r>
        <w:rPr>
          <w:rFonts w:ascii="Arial" w:hAnsi="Arial" w:cs="Arial"/>
          <w:color w:val="000000"/>
        </w:rPr>
        <w:t>Affaire</w:t>
      </w:r>
    </w:p>
    <w:p w:rsidR="00321836" w:rsidRDefault="00321836" w:rsidP="00640CE9">
      <w:pPr>
        <w:tabs>
          <w:tab w:val="center" w:pos="4253"/>
        </w:tabs>
      </w:pPr>
    </w:p>
    <w:p w:rsidR="00321836" w:rsidRDefault="00321836" w:rsidP="00640CE9">
      <w:pPr>
        <w:tabs>
          <w:tab w:val="center" w:pos="4253"/>
        </w:tabs>
      </w:pPr>
    </w:p>
    <w:p w:rsidR="00321836" w:rsidRDefault="00321836" w:rsidP="00640CE9">
      <w:pPr>
        <w:tabs>
          <w:tab w:val="center" w:pos="4253"/>
        </w:tabs>
      </w:pPr>
    </w:p>
    <w:p w:rsidR="00321836" w:rsidRDefault="00321836" w:rsidP="00640CE9">
      <w:pPr>
        <w:tabs>
          <w:tab w:val="center" w:pos="4253"/>
        </w:tabs>
        <w:rPr>
          <w:rFonts w:ascii="Arial" w:hAnsi="Arial" w:cs="Arial"/>
          <w:color w:val="000000"/>
        </w:rPr>
      </w:pPr>
      <w:r>
        <w:t>Signataire:</w:t>
      </w:r>
      <w:r w:rsidRPr="00404A43">
        <w:rPr>
          <w:rFonts w:ascii="Arial" w:hAnsi="Arial" w:cs="Arial"/>
        </w:rPr>
        <w:t xml:space="preserve"> </w:t>
      </w:r>
      <w:r>
        <w:rPr>
          <w:rFonts w:ascii="Arial" w:hAnsi="Arial" w:cs="Arial"/>
          <w:color w:val="000000"/>
        </w:rPr>
        <w:t>Manuela Ferreira</w:t>
      </w:r>
    </w:p>
    <w:p w:rsidR="00321836" w:rsidRDefault="00321836" w:rsidP="00640CE9">
      <w:pPr>
        <w:tabs>
          <w:tab w:val="center" w:pos="4253"/>
        </w:tabs>
        <w:rPr>
          <w:rFonts w:ascii="Arial" w:hAnsi="Arial" w:cs="Arial"/>
        </w:rPr>
      </w:pPr>
      <w:r>
        <w:rPr>
          <w:rFonts w:ascii="Arial" w:hAnsi="Arial" w:cs="Arial"/>
          <w:color w:val="000000"/>
        </w:rPr>
        <w:t>Administrateur principal</w:t>
      </w:r>
    </w:p>
    <w:p w:rsidR="00321836" w:rsidRDefault="00321836" w:rsidP="00640CE9">
      <w:pPr>
        <w:tabs>
          <w:tab w:val="center" w:pos="4253"/>
        </w:tabs>
      </w:pPr>
      <w:r>
        <w:rPr>
          <w:rFonts w:ascii="Arial" w:hAnsi="Arial" w:cs="Arial"/>
        </w:rPr>
        <w:t xml:space="preserve">Num_ficher_litige: </w:t>
      </w:r>
      <w:r>
        <w:rPr>
          <w:rFonts w:ascii="Arial" w:hAnsi="Arial" w:cs="Arial"/>
          <w:color w:val="000000"/>
        </w:rPr>
        <w:t>333</w:t>
      </w:r>
    </w:p>
    <w:p w:rsidR="00321836" w:rsidRDefault="00321836" w:rsidP="00640CE9">
      <w:pPr>
        <w:tabs>
          <w:tab w:val="center" w:pos="4253"/>
        </w:tabs>
      </w:pPr>
    </w:p>
    <w:p w:rsidR="00321836" w:rsidRDefault="00321836" w:rsidP="002A15B8">
      <w:pPr>
        <w:tabs>
          <w:tab w:val="center" w:pos="4253"/>
        </w:tabs>
      </w:pPr>
    </w:p>
    <w:p w:rsidR="00321836" w:rsidRDefault="00321836" w:rsidP="002A15B8">
      <w:pPr>
        <w:tabs>
          <w:tab w:val="center" w:pos="4253"/>
        </w:tabs>
      </w:pPr>
      <w:r>
        <w:t>Plusieurs textes</w:t>
      </w:r>
    </w:p>
    <w:p w:rsidR="00321836" w:rsidRDefault="00321836" w:rsidP="002A15B8">
      <w:pPr>
        <w:tabs>
          <w:tab w:val="center" w:pos="4253"/>
        </w:tabs>
      </w:pPr>
    </w:p>
    <w:p w:rsidR="00321836" w:rsidRDefault="00321836" w:rsidP="002A15B8">
      <w:pPr>
        <w:tabs>
          <w:tab w:val="center" w:pos="4253"/>
        </w:tabs>
      </w:pPr>
      <w:r>
        <w:t>Test test</w:t>
      </w:r>
    </w:p>
    <w:p w:rsidR="00321836" w:rsidRDefault="00321836" w:rsidP="002A15B8">
      <w:pPr>
        <w:tabs>
          <w:tab w:val="center" w:pos="4253"/>
        </w:tabs>
      </w:pPr>
    </w:p>
    <w:p w:rsidR="00321836" w:rsidRDefault="00321836" w:rsidP="002A15B8">
      <w:pPr>
        <w:tabs>
          <w:tab w:val="center" w:pos="4253"/>
        </w:tabs>
      </w:pPr>
      <w:r>
        <w:t>Plusieurs textes</w:t>
      </w:r>
    </w:p>
    <w:p w:rsidR="00321836" w:rsidRDefault="00321836" w:rsidP="002A15B8">
      <w:pPr>
        <w:tabs>
          <w:tab w:val="center" w:pos="4253"/>
        </w:tabs>
      </w:pPr>
    </w:p>
    <w:p w:rsidR="00321836" w:rsidRDefault="00321836" w:rsidP="002A15B8">
      <w:pPr>
        <w:tabs>
          <w:tab w:val="center" w:pos="4253"/>
        </w:tabs>
      </w:pPr>
      <w:r>
        <w:t>Fin des tests</w:t>
      </w:r>
    </w:p>
    <w:p w:rsidR="00321836" w:rsidRDefault="00321836" w:rsidP="002A15B8">
      <w:pPr>
        <w:tabs>
          <w:tab w:val="center" w:pos="4253"/>
        </w:tabs>
      </w:pPr>
    </w:p>
    <w:p w:rsidR="00321836" w:rsidRDefault="00321836" w:rsidP="002A15B8">
      <w:pPr>
        <w:tabs>
          <w:tab w:val="center" w:pos="4253"/>
        </w:tabs>
      </w:pPr>
      <w:r>
        <w:t>Les représentants</w:t>
      </w:r>
    </w:p>
    <w:p w:rsidR="00321836" w:rsidRDefault="00321836" w:rsidP="00232267">
      <w:pPr>
        <w:tabs>
          <w:tab w:val="center" w:pos="4253"/>
        </w:tabs>
      </w:pPr>
    </w:p>
    <w:p w:rsidR="00321836" w:rsidRDefault="00321836" w:rsidP="00232267">
      <w:pPr>
        <w:tabs>
          <w:tab w:val="center" w:pos="4253"/>
        </w:tabs>
      </w:pPr>
      <w:r>
        <w:t>Remplacement</w:t>
      </w:r>
    </w:p>
    <w:p w:rsidR="00321836" w:rsidRDefault="00321836" w:rsidP="00232267">
      <w:pPr>
        <w:tabs>
          <w:tab w:val="center" w:pos="4253"/>
        </w:tabs>
      </w:pPr>
      <w:r>
        <w:t>avec saut</w:t>
      </w:r>
    </w:p>
    <w:p w:rsidR="00321836" w:rsidRPr="00A62099" w:rsidRDefault="00321836" w:rsidP="002A15B8">
      <w:pPr>
        <w:tabs>
          <w:tab w:val="center" w:pos="4253"/>
        </w:tabs>
      </w:pPr>
      <w:r>
        <w:rPr>
          <w:rStyle w:val="CommentReference"/>
          <w:vanish/>
        </w:rPr>
        <w:commentReference w:id="3"/>
      </w:r>
    </w:p>
    <w:p w:rsidR="00321836" w:rsidRPr="00A62099" w:rsidRDefault="00321836" w:rsidP="002A15B8">
      <w:pPr>
        <w:tabs>
          <w:tab w:val="center" w:pos="4253"/>
        </w:tabs>
      </w:pPr>
    </w:p>
    <w:sectPr w:rsidR="00321836" w:rsidRPr="00A62099" w:rsidSect="00ED67E1">
      <w:pgSz w:w="11907" w:h="16840" w:code="9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sdd" w:date="2008-01-16T16:59:00Z" w:initials="s">
    <w:p w:rsidR="00321836" w:rsidRDefault="00321836">
      <w:pPr>
        <w:pStyle w:val="CommentText"/>
      </w:pPr>
      <w:r>
        <w:rPr>
          <w:rStyle w:val="CommentReference"/>
        </w:rP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rPr>
          <w:rStyle w:val="CommentReference"/>
        </w:rPr>
        <w:fldChar w:fldCharType="end"/>
      </w:r>
      <w:r>
        <w:rPr>
          <w:rStyle w:val="CommentReference"/>
        </w:rPr>
        <w:annotationRef/>
      </w:r>
      <w:r>
        <w:t>#D_DEB_COPIE##Nb_Copie=1##Code_Lge=FR##F_DEB_COPIE#</w:t>
      </w:r>
    </w:p>
  </w:comment>
  <w:comment w:id="1" w:author="sdd" w:date="2008-01-16T16:59:00Z" w:initials="s">
    <w:p w:rsidR="00321836" w:rsidRDefault="00321836">
      <w:pPr>
        <w:pStyle w:val="CommentText"/>
      </w:pPr>
      <w:r>
        <w:rPr>
          <w:rStyle w:val="CommentReference"/>
        </w:rP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rPr>
          <w:rStyle w:val="CommentReference"/>
        </w:rPr>
        <w:fldChar w:fldCharType="end"/>
      </w:r>
      <w:r>
        <w:rPr>
          <w:rStyle w:val="CommentReference"/>
        </w:rPr>
        <w:annotationRef/>
      </w:r>
      <w:r>
        <w:t>#F_FIN_COPIE#</w:t>
      </w:r>
    </w:p>
  </w:comment>
  <w:comment w:id="2" w:author="sdd" w:date="2008-01-16T16:59:00Z" w:initials="s">
    <w:p w:rsidR="00321836" w:rsidRDefault="00321836">
      <w:pPr>
        <w:pStyle w:val="CommentText"/>
      </w:pPr>
      <w:r>
        <w:rPr>
          <w:rStyle w:val="CommentReference"/>
        </w:rP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rPr>
          <w:rStyle w:val="CommentReference"/>
        </w:rPr>
        <w:fldChar w:fldCharType="end"/>
      </w:r>
      <w:r>
        <w:rPr>
          <w:rStyle w:val="CommentReference"/>
        </w:rPr>
        <w:annotationRef/>
      </w:r>
      <w:r>
        <w:t>#D_DEB_COPIE##Nb_Copie=1##Code_Lge=FR##F_DEB_COPIE#</w:t>
      </w:r>
    </w:p>
  </w:comment>
  <w:comment w:id="3" w:author="sdd" w:date="2008-01-16T16:59:00Z" w:initials="s">
    <w:p w:rsidR="00321836" w:rsidRDefault="00321836">
      <w:pPr>
        <w:pStyle w:val="CommentText"/>
      </w:pPr>
      <w:r>
        <w:rPr>
          <w:rStyle w:val="CommentReference"/>
        </w:rP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rPr>
          <w:rStyle w:val="CommentReference"/>
        </w:rPr>
        <w:fldChar w:fldCharType="end"/>
      </w:r>
      <w:r>
        <w:rPr>
          <w:rStyle w:val="CommentReference"/>
        </w:rPr>
        <w:annotationRef/>
      </w:r>
      <w:r>
        <w:t>#F_FIN_COPIE#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1836" w:rsidRDefault="00321836">
      <w:r>
        <w:separator/>
      </w:r>
    </w:p>
  </w:endnote>
  <w:endnote w:type="continuationSeparator" w:id="1">
    <w:p w:rsidR="00321836" w:rsidRDefault="003218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836" w:rsidRDefault="0032183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836" w:rsidRDefault="0032183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836" w:rsidRDefault="003218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1836" w:rsidRDefault="00321836">
      <w:r>
        <w:separator/>
      </w:r>
    </w:p>
  </w:footnote>
  <w:footnote w:type="continuationSeparator" w:id="1">
    <w:p w:rsidR="00321836" w:rsidRDefault="003218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836" w:rsidRDefault="0032183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836" w:rsidRDefault="0032183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836" w:rsidRDefault="0032183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41A0"/>
    <w:rsid w:val="000337E8"/>
    <w:rsid w:val="000906DE"/>
    <w:rsid w:val="000B38B5"/>
    <w:rsid w:val="00181A73"/>
    <w:rsid w:val="001E4A70"/>
    <w:rsid w:val="0020066C"/>
    <w:rsid w:val="00212859"/>
    <w:rsid w:val="00232267"/>
    <w:rsid w:val="002A15B8"/>
    <w:rsid w:val="00321836"/>
    <w:rsid w:val="00350DB9"/>
    <w:rsid w:val="0035274E"/>
    <w:rsid w:val="00363A87"/>
    <w:rsid w:val="00366D0B"/>
    <w:rsid w:val="00404A43"/>
    <w:rsid w:val="00485005"/>
    <w:rsid w:val="004A6A3E"/>
    <w:rsid w:val="004C1335"/>
    <w:rsid w:val="004E0408"/>
    <w:rsid w:val="00503EC9"/>
    <w:rsid w:val="0055097F"/>
    <w:rsid w:val="00570B77"/>
    <w:rsid w:val="00586BD8"/>
    <w:rsid w:val="005C0651"/>
    <w:rsid w:val="006164FF"/>
    <w:rsid w:val="00640CE9"/>
    <w:rsid w:val="00641549"/>
    <w:rsid w:val="006A6380"/>
    <w:rsid w:val="006C1C39"/>
    <w:rsid w:val="006D0B96"/>
    <w:rsid w:val="0074358A"/>
    <w:rsid w:val="00745C16"/>
    <w:rsid w:val="007516E4"/>
    <w:rsid w:val="00753542"/>
    <w:rsid w:val="0077372A"/>
    <w:rsid w:val="007941A0"/>
    <w:rsid w:val="007E0088"/>
    <w:rsid w:val="00844D53"/>
    <w:rsid w:val="008847B3"/>
    <w:rsid w:val="008B3E08"/>
    <w:rsid w:val="008C4570"/>
    <w:rsid w:val="008E39E6"/>
    <w:rsid w:val="00935C28"/>
    <w:rsid w:val="00974BD2"/>
    <w:rsid w:val="00A05FBF"/>
    <w:rsid w:val="00A5596D"/>
    <w:rsid w:val="00A62099"/>
    <w:rsid w:val="00AA6EDD"/>
    <w:rsid w:val="00AE56BD"/>
    <w:rsid w:val="00BF2EA6"/>
    <w:rsid w:val="00D24400"/>
    <w:rsid w:val="00D30540"/>
    <w:rsid w:val="00D869AC"/>
    <w:rsid w:val="00DB2697"/>
    <w:rsid w:val="00DD24FF"/>
    <w:rsid w:val="00ED67E1"/>
    <w:rsid w:val="00EF6DA3"/>
    <w:rsid w:val="00F0762B"/>
    <w:rsid w:val="00FA1A5D"/>
    <w:rsid w:val="00FC3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1A0"/>
    <w:rPr>
      <w:sz w:val="24"/>
      <w:szCs w:val="24"/>
      <w:lang w:eastAsia="en-GB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D24400"/>
    <w:rPr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character" w:styleId="CommentReference">
    <w:name w:val="annotation reference"/>
    <w:basedOn w:val="DefaultParagraphFont"/>
    <w:uiPriority w:val="99"/>
    <w:semiHidden/>
    <w:rsid w:val="00181A7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181A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0AF0"/>
    <w:rPr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81A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0AF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181A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AF0"/>
    <w:rPr>
      <w:sz w:val="0"/>
      <w:szCs w:val="0"/>
      <w:lang w:eastAsia="en-GB"/>
    </w:rPr>
  </w:style>
  <w:style w:type="paragraph" w:styleId="Header">
    <w:name w:val="header"/>
    <w:basedOn w:val="Normal"/>
    <w:link w:val="HeaderChar"/>
    <w:uiPriority w:val="99"/>
    <w:rsid w:val="00745C1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0AF0"/>
    <w:rPr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rsid w:val="00745C1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0AF0"/>
    <w:rPr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MP\PRODOC_WEB\lg_copi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lg_copie.dot</Template>
  <TotalTime>0</TotalTime>
  <Pages>2</Pages>
  <Words>133</Words>
  <Characters>732</Characters>
  <Application>Microsoft Office Outlook</Application>
  <DocSecurity>0</DocSecurity>
  <Lines>0</Lines>
  <Paragraphs>0</Paragraphs>
  <ScaleCrop>false</ScaleCrop>
  <Company>Cour de Justice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NO_REGISTRE_DOC</dc:title>
  <dc:subject/>
  <dc:creator>sdd</dc:creator>
  <cp:keywords/>
  <dc:description/>
  <cp:lastModifiedBy>a011909</cp:lastModifiedBy>
  <cp:revision>2</cp:revision>
  <dcterms:created xsi:type="dcterms:W3CDTF">2008-01-25T08:38:00Z</dcterms:created>
  <dcterms:modified xsi:type="dcterms:W3CDTF">2008-01-25T08:38:00Z</dcterms:modified>
</cp:coreProperties>
</file>